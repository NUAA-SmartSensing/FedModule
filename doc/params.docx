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0"/>
        <w:gridCol w:w="931"/>
        <w:gridCol w:w="152"/>
        <w:gridCol w:w="392"/>
        <w:gridCol w:w="15"/>
        <w:gridCol w:w="459"/>
        <w:gridCol w:w="105"/>
        <w:gridCol w:w="1314"/>
        <w:gridCol w:w="1539"/>
        <w:gridCol w:w="1804"/>
      </w:tblGrid>
      <w:tr w:rsidR="00303F80" w14:paraId="3E94AEF2" w14:textId="77777777" w:rsidTr="00C621DA">
        <w:tc>
          <w:tcPr>
            <w:tcW w:w="4953" w:type="dxa"/>
            <w:gridSpan w:val="9"/>
            <w:vAlign w:val="center"/>
          </w:tcPr>
          <w:p w14:paraId="61E42BC7" w14:textId="68FD22F7" w:rsidR="00303F80" w:rsidRPr="0057315C" w:rsidRDefault="0057315C" w:rsidP="0057315C">
            <w:pPr>
              <w:jc w:val="center"/>
            </w:pPr>
            <w:bookmarkStart w:id="0" w:name="OLE_LINK31"/>
            <w:r w:rsidRPr="0057315C">
              <w:t>parameters</w:t>
            </w:r>
            <w:bookmarkEnd w:id="0"/>
          </w:p>
        </w:tc>
        <w:tc>
          <w:tcPr>
            <w:tcW w:w="1539" w:type="dxa"/>
            <w:vAlign w:val="center"/>
          </w:tcPr>
          <w:p w14:paraId="09706908" w14:textId="51E4F79B" w:rsidR="00303F80" w:rsidRDefault="0057315C" w:rsidP="004B786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04" w:type="dxa"/>
            <w:vAlign w:val="center"/>
          </w:tcPr>
          <w:p w14:paraId="387A156C" w14:textId="4F7EB546" w:rsidR="00303F80" w:rsidRDefault="0057315C" w:rsidP="004B786D">
            <w:pPr>
              <w:jc w:val="center"/>
              <w:rPr>
                <w:rFonts w:hint="eastAsia"/>
              </w:rPr>
            </w:pPr>
            <w:bookmarkStart w:id="1" w:name="OLE_LINK27"/>
            <w:bookmarkStart w:id="2" w:name="OLE_LINK28"/>
            <w:r>
              <w:rPr>
                <w:rFonts w:hint="eastAsia"/>
              </w:rPr>
              <w:t>e</w:t>
            </w:r>
            <w:r>
              <w:t>xplaination</w:t>
            </w:r>
            <w:bookmarkEnd w:id="1"/>
            <w:r>
              <w:t>s</w:t>
            </w:r>
            <w:bookmarkEnd w:id="2"/>
          </w:p>
        </w:tc>
      </w:tr>
      <w:tr w:rsidR="00303F80" w14:paraId="4AD77C45" w14:textId="77777777" w:rsidTr="00C621DA">
        <w:trPr>
          <w:trHeight w:val="55"/>
        </w:trPr>
        <w:tc>
          <w:tcPr>
            <w:tcW w:w="1585" w:type="dxa"/>
            <w:gridSpan w:val="2"/>
            <w:vMerge w:val="restart"/>
            <w:vAlign w:val="center"/>
          </w:tcPr>
          <w:p w14:paraId="548CDB16" w14:textId="77777777" w:rsidR="00303F80" w:rsidRDefault="00303F80" w:rsidP="004B786D">
            <w:pPr>
              <w:jc w:val="center"/>
            </w:pPr>
            <w:r>
              <w:rPr>
                <w:rFonts w:hint="eastAsia"/>
              </w:rPr>
              <w:t>wandb</w:t>
            </w:r>
          </w:p>
        </w:tc>
        <w:tc>
          <w:tcPr>
            <w:tcW w:w="3368" w:type="dxa"/>
            <w:gridSpan w:val="7"/>
            <w:vAlign w:val="center"/>
          </w:tcPr>
          <w:p w14:paraId="6908442A" w14:textId="00B3FA68" w:rsidR="00303F80" w:rsidRDefault="00303F80" w:rsidP="004B786D">
            <w:pPr>
              <w:jc w:val="center"/>
            </w:pPr>
            <w:r>
              <w:t>enabled</w:t>
            </w:r>
          </w:p>
        </w:tc>
        <w:tc>
          <w:tcPr>
            <w:tcW w:w="1539" w:type="dxa"/>
            <w:vAlign w:val="center"/>
          </w:tcPr>
          <w:p w14:paraId="7D2BFFAE" w14:textId="1CE83686" w:rsidR="00B75CFD" w:rsidRDefault="00B75CFD" w:rsidP="004B786D">
            <w:pPr>
              <w:jc w:val="center"/>
            </w:pPr>
            <w:bookmarkStart w:id="3" w:name="OLE_LINK1"/>
            <w:r>
              <w:t>b</w:t>
            </w:r>
            <w:r>
              <w:rPr>
                <w:rFonts w:hint="eastAsia"/>
              </w:rPr>
              <w:t>ool</w:t>
            </w:r>
            <w:bookmarkEnd w:id="3"/>
          </w:p>
        </w:tc>
        <w:tc>
          <w:tcPr>
            <w:tcW w:w="1804" w:type="dxa"/>
            <w:vAlign w:val="center"/>
          </w:tcPr>
          <w:p w14:paraId="1BFCC327" w14:textId="18DA6EF5" w:rsidR="00303F80" w:rsidRDefault="00C621DA" w:rsidP="004B786D">
            <w:pPr>
              <w:jc w:val="center"/>
            </w:pPr>
            <w:r>
              <w:t>w</w:t>
            </w:r>
            <w:r w:rsidR="0057315C" w:rsidRPr="0057315C">
              <w:t>hether to enable wandb</w:t>
            </w:r>
          </w:p>
        </w:tc>
      </w:tr>
      <w:tr w:rsidR="00303F80" w14:paraId="0CA14CD0" w14:textId="77777777" w:rsidTr="00C621DA">
        <w:trPr>
          <w:trHeight w:val="53"/>
        </w:trPr>
        <w:tc>
          <w:tcPr>
            <w:tcW w:w="1585" w:type="dxa"/>
            <w:gridSpan w:val="2"/>
            <w:vMerge/>
            <w:vAlign w:val="center"/>
          </w:tcPr>
          <w:p w14:paraId="2D50EBF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1478CD14" w14:textId="6E22183B" w:rsidR="00303F80" w:rsidRDefault="00303F80" w:rsidP="004B786D">
            <w:pPr>
              <w:jc w:val="center"/>
            </w:pPr>
            <w:r>
              <w:t>project</w:t>
            </w:r>
          </w:p>
        </w:tc>
        <w:tc>
          <w:tcPr>
            <w:tcW w:w="1539" w:type="dxa"/>
            <w:vAlign w:val="center"/>
          </w:tcPr>
          <w:p w14:paraId="79603F25" w14:textId="2953DBDB" w:rsidR="00303F80" w:rsidRDefault="00B75CFD" w:rsidP="004B786D">
            <w:pPr>
              <w:jc w:val="center"/>
            </w:pPr>
            <w:r>
              <w:t>string</w:t>
            </w:r>
          </w:p>
        </w:tc>
        <w:tc>
          <w:tcPr>
            <w:tcW w:w="1804" w:type="dxa"/>
            <w:vAlign w:val="center"/>
          </w:tcPr>
          <w:p w14:paraId="7C636832" w14:textId="16A2C15C" w:rsidR="00303F80" w:rsidRDefault="0057315C" w:rsidP="004B786D">
            <w:pPr>
              <w:jc w:val="center"/>
            </w:pPr>
            <w:r w:rsidRPr="0057315C">
              <w:t>project name</w:t>
            </w:r>
          </w:p>
        </w:tc>
      </w:tr>
      <w:tr w:rsidR="00303F80" w14:paraId="0936735B" w14:textId="77777777" w:rsidTr="00C621DA">
        <w:trPr>
          <w:trHeight w:val="53"/>
        </w:trPr>
        <w:tc>
          <w:tcPr>
            <w:tcW w:w="1585" w:type="dxa"/>
            <w:gridSpan w:val="2"/>
            <w:vMerge/>
            <w:vAlign w:val="center"/>
          </w:tcPr>
          <w:p w14:paraId="230C8AC6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334A526" w14:textId="7F4E7D28" w:rsidR="00303F80" w:rsidRDefault="00303F80" w:rsidP="004B786D">
            <w:pPr>
              <w:jc w:val="center"/>
            </w:pPr>
            <w:r>
              <w:t>name</w:t>
            </w:r>
          </w:p>
        </w:tc>
        <w:tc>
          <w:tcPr>
            <w:tcW w:w="1539" w:type="dxa"/>
            <w:vAlign w:val="center"/>
          </w:tcPr>
          <w:p w14:paraId="05B066C5" w14:textId="01E614E1" w:rsidR="00303F80" w:rsidRDefault="00B75CFD" w:rsidP="004B786D">
            <w:pPr>
              <w:jc w:val="center"/>
            </w:pPr>
            <w:r>
              <w:t>string</w:t>
            </w:r>
          </w:p>
        </w:tc>
        <w:tc>
          <w:tcPr>
            <w:tcW w:w="1804" w:type="dxa"/>
            <w:vAlign w:val="center"/>
          </w:tcPr>
          <w:p w14:paraId="5B633D60" w14:textId="1E27C0BB" w:rsidR="00303F80" w:rsidRDefault="0057315C" w:rsidP="004B786D">
            <w:pPr>
              <w:jc w:val="center"/>
            </w:pPr>
            <w:bookmarkStart w:id="4" w:name="OLE_LINK26"/>
            <w:r>
              <w:rPr>
                <w:rFonts w:hint="eastAsia"/>
              </w:rPr>
              <w:t>t</w:t>
            </w:r>
            <w:r w:rsidRPr="0057315C">
              <w:t>he name of this run</w:t>
            </w:r>
            <w:bookmarkEnd w:id="4"/>
          </w:p>
        </w:tc>
      </w:tr>
      <w:tr w:rsidR="00303F80" w14:paraId="5CDBF29A" w14:textId="77777777" w:rsidTr="00C621DA">
        <w:trPr>
          <w:trHeight w:val="21"/>
        </w:trPr>
        <w:tc>
          <w:tcPr>
            <w:tcW w:w="1585" w:type="dxa"/>
            <w:gridSpan w:val="2"/>
            <w:vMerge w:val="restart"/>
            <w:vAlign w:val="center"/>
          </w:tcPr>
          <w:p w14:paraId="026A904E" w14:textId="77777777" w:rsidR="00303F80" w:rsidRDefault="00303F80" w:rsidP="004B786D">
            <w:pPr>
              <w:jc w:val="center"/>
            </w:pPr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3368" w:type="dxa"/>
            <w:gridSpan w:val="7"/>
            <w:vAlign w:val="center"/>
          </w:tcPr>
          <w:p w14:paraId="47C73962" w14:textId="1D9B70AF" w:rsidR="00303F80" w:rsidRDefault="00965A4F" w:rsidP="004B786D">
            <w:pPr>
              <w:jc w:val="center"/>
            </w:pPr>
            <w:r>
              <w:t>u</w:t>
            </w:r>
            <w:r w:rsidR="00303F80">
              <w:t>se_file_system</w:t>
            </w:r>
          </w:p>
        </w:tc>
        <w:tc>
          <w:tcPr>
            <w:tcW w:w="1539" w:type="dxa"/>
            <w:vAlign w:val="center"/>
          </w:tcPr>
          <w:p w14:paraId="40F14808" w14:textId="72BBA5D8" w:rsidR="00303F80" w:rsidRDefault="00B75CFD" w:rsidP="004B786D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804" w:type="dxa"/>
            <w:vAlign w:val="center"/>
          </w:tcPr>
          <w:p w14:paraId="0365362C" w14:textId="3F7C5C0D" w:rsidR="00303F80" w:rsidRDefault="0057315C" w:rsidP="004B786D">
            <w:pPr>
              <w:jc w:val="center"/>
            </w:pPr>
            <w:r>
              <w:t>w</w:t>
            </w:r>
            <w:r w:rsidRPr="0057315C">
              <w:t xml:space="preserve">hether to enable the file system as </w:t>
            </w:r>
            <w:r>
              <w:rPr>
                <w:rFonts w:hint="eastAsia"/>
              </w:rPr>
              <w:t>the</w:t>
            </w:r>
            <w:r w:rsidRPr="0057315C">
              <w:t xml:space="preserve"> torch multi-thread sharing strategy</w:t>
            </w:r>
          </w:p>
        </w:tc>
      </w:tr>
      <w:tr w:rsidR="00303F80" w14:paraId="12065061" w14:textId="77777777" w:rsidTr="00C621DA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562DFFD1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DBBD2D0" w14:textId="38D24DB0" w:rsidR="00303F80" w:rsidRDefault="00965A4F" w:rsidP="004B786D">
            <w:pPr>
              <w:jc w:val="center"/>
            </w:pPr>
            <w:r>
              <w:t>m</w:t>
            </w:r>
            <w:r w:rsidR="00303F80">
              <w:t>ulti_gpu</w:t>
            </w:r>
          </w:p>
        </w:tc>
        <w:tc>
          <w:tcPr>
            <w:tcW w:w="1539" w:type="dxa"/>
            <w:vAlign w:val="center"/>
          </w:tcPr>
          <w:p w14:paraId="69933FE4" w14:textId="23D652D3" w:rsidR="00303F80" w:rsidRDefault="00B75CFD" w:rsidP="004B786D">
            <w:pPr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804" w:type="dxa"/>
            <w:vAlign w:val="center"/>
          </w:tcPr>
          <w:p w14:paraId="5106EEDC" w14:textId="6080F20A" w:rsidR="00303F80" w:rsidRDefault="00C621DA" w:rsidP="004B786D">
            <w:pPr>
              <w:jc w:val="center"/>
            </w:pPr>
            <w:r>
              <w:t>w</w:t>
            </w:r>
            <w:r w:rsidRPr="00C621DA">
              <w:t>hether to enable multi-GPU, detailed explanation</w:t>
            </w:r>
          </w:p>
        </w:tc>
      </w:tr>
      <w:tr w:rsidR="00303F80" w:rsidRPr="007855FC" w14:paraId="7959BDC6" w14:textId="77777777" w:rsidTr="00C621DA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174666A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02DC6D69" w14:textId="7A980C55" w:rsidR="00303F80" w:rsidRDefault="00965A4F" w:rsidP="004B786D">
            <w:pPr>
              <w:jc w:val="center"/>
            </w:pPr>
            <w:r>
              <w:t>m</w:t>
            </w:r>
            <w:r w:rsidR="00303F80">
              <w:t>ode</w:t>
            </w:r>
          </w:p>
        </w:tc>
        <w:tc>
          <w:tcPr>
            <w:tcW w:w="1539" w:type="dxa"/>
            <w:vAlign w:val="center"/>
          </w:tcPr>
          <w:p w14:paraId="5D5E01BA" w14:textId="6EBD0ACF" w:rsidR="00303F80" w:rsidRDefault="00B75CFD" w:rsidP="004B786D">
            <w:pPr>
              <w:jc w:val="center"/>
            </w:pPr>
            <w:bookmarkStart w:id="5" w:name="OLE_LINK2"/>
            <w:r>
              <w:rPr>
                <w:rFonts w:hint="eastAsia"/>
              </w:rPr>
              <w:t>string</w:t>
            </w:r>
            <w:bookmarkEnd w:id="5"/>
          </w:p>
        </w:tc>
        <w:tc>
          <w:tcPr>
            <w:tcW w:w="1804" w:type="dxa"/>
            <w:vAlign w:val="center"/>
          </w:tcPr>
          <w:p w14:paraId="13CDE9E1" w14:textId="77777777" w:rsidR="00303F80" w:rsidRDefault="00B75CFD" w:rsidP="004B786D">
            <w:pPr>
              <w:jc w:val="center"/>
            </w:pPr>
            <w:r>
              <w:t>asyn</w:t>
            </w:r>
            <w:r w:rsidR="007855FC">
              <w:t>c,</w:t>
            </w:r>
            <w:r>
              <w:t>syn</w:t>
            </w:r>
            <w:r w:rsidR="007855FC">
              <w:t>c</w:t>
            </w:r>
            <w:r>
              <w:t>,</w:t>
            </w:r>
            <w:r w:rsidR="007855FC">
              <w:t xml:space="preserve"> </w:t>
            </w:r>
            <w:r w:rsidR="007855FC" w:rsidRPr="007855FC">
              <w:t>semi-async</w:t>
            </w:r>
          </w:p>
          <w:p w14:paraId="7A751955" w14:textId="4BBF4734" w:rsidR="007855FC" w:rsidRDefault="0057315C" w:rsidP="004B786D">
            <w:pPr>
              <w:jc w:val="center"/>
            </w:pPr>
            <w:r>
              <w:t>c</w:t>
            </w:r>
            <w:r w:rsidRPr="0057315C">
              <w:t>hoose one of the three operating modes of the framework</w:t>
            </w:r>
          </w:p>
        </w:tc>
      </w:tr>
      <w:tr w:rsidR="00303F80" w14:paraId="2D8ED34D" w14:textId="77777777" w:rsidTr="00C621DA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02D2445A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5794E811" w14:textId="0E39A9AB" w:rsidR="00303F80" w:rsidRDefault="00965A4F" w:rsidP="004B786D">
            <w:pPr>
              <w:jc w:val="center"/>
            </w:pPr>
            <w:r>
              <w:t>e</w:t>
            </w:r>
            <w:r w:rsidR="00303F80">
              <w:t>xperiment</w:t>
            </w:r>
          </w:p>
        </w:tc>
        <w:tc>
          <w:tcPr>
            <w:tcW w:w="1539" w:type="dxa"/>
            <w:vAlign w:val="center"/>
          </w:tcPr>
          <w:p w14:paraId="0697B6F0" w14:textId="7BA8869B" w:rsidR="00303F80" w:rsidRDefault="007855FC" w:rsidP="004B78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center"/>
          </w:tcPr>
          <w:p w14:paraId="0551C8BE" w14:textId="3FD45CB5" w:rsidR="00303F80" w:rsidRDefault="0057315C" w:rsidP="004B786D">
            <w:pPr>
              <w:jc w:val="center"/>
            </w:pPr>
            <w:r>
              <w:rPr>
                <w:rFonts w:hint="eastAsia"/>
              </w:rPr>
              <w:t>t</w:t>
            </w:r>
            <w:r w:rsidRPr="0057315C">
              <w:t>he name of this run</w:t>
            </w:r>
          </w:p>
        </w:tc>
      </w:tr>
      <w:tr w:rsidR="00B75CFD" w14:paraId="57408100" w14:textId="77777777" w:rsidTr="00C621DA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5B4D063D" w14:textId="77777777" w:rsidR="00B75CFD" w:rsidRDefault="00B75CFD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4F54720" w14:textId="0DBC67C9" w:rsidR="00B75CFD" w:rsidRDefault="00B75CFD" w:rsidP="004B786D">
            <w:pPr>
              <w:jc w:val="center"/>
            </w:pPr>
            <w:r>
              <w:t>stale</w:t>
            </w:r>
          </w:p>
        </w:tc>
        <w:tc>
          <w:tcPr>
            <w:tcW w:w="3343" w:type="dxa"/>
            <w:gridSpan w:val="2"/>
            <w:vAlign w:val="center"/>
          </w:tcPr>
          <w:p w14:paraId="2F61D54C" w14:textId="6A77D6E0" w:rsidR="00B75CFD" w:rsidRDefault="0057315C" w:rsidP="004B786D">
            <w:pPr>
              <w:jc w:val="center"/>
            </w:pPr>
            <w:r>
              <w:rPr>
                <w:rFonts w:hint="eastAsia"/>
              </w:rPr>
              <w:t>e</w:t>
            </w:r>
            <w:r>
              <w:t>xplaination</w:t>
            </w:r>
          </w:p>
        </w:tc>
      </w:tr>
      <w:tr w:rsidR="00303F80" w14:paraId="58B86363" w14:textId="77777777" w:rsidTr="00C621DA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60A1C646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9404D23" w14:textId="759EB4C3" w:rsidR="00303F80" w:rsidRDefault="00965A4F" w:rsidP="004B786D">
            <w:pPr>
              <w:jc w:val="center"/>
            </w:pPr>
            <w:r>
              <w:t>d</w:t>
            </w:r>
            <w:r w:rsidR="00303F80">
              <w:t>ataset_path</w:t>
            </w:r>
          </w:p>
        </w:tc>
        <w:tc>
          <w:tcPr>
            <w:tcW w:w="1539" w:type="dxa"/>
            <w:vAlign w:val="center"/>
          </w:tcPr>
          <w:p w14:paraId="72DC0C28" w14:textId="1D2AA316" w:rsidR="00303F80" w:rsidRDefault="007855FC" w:rsidP="004B786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04" w:type="dxa"/>
            <w:vAlign w:val="center"/>
          </w:tcPr>
          <w:p w14:paraId="7ECB4F91" w14:textId="500F3C46" w:rsidR="00303F80" w:rsidRDefault="0057315C" w:rsidP="004B786D">
            <w:pPr>
              <w:jc w:val="center"/>
            </w:pPr>
            <w:bookmarkStart w:id="6" w:name="OLE_LINK30"/>
            <w:r>
              <w:t>t</w:t>
            </w:r>
            <w:r w:rsidRPr="0057315C">
              <w:t>he path of the dataset</w:t>
            </w:r>
            <w:bookmarkEnd w:id="6"/>
          </w:p>
        </w:tc>
      </w:tr>
      <w:tr w:rsidR="007855FC" w14:paraId="2F6D2AC6" w14:textId="77777777" w:rsidTr="00C621DA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34C9B497" w14:textId="77777777" w:rsidR="007855FC" w:rsidRDefault="007855FC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3921E6B6" w14:textId="335E4CF4" w:rsidR="007855FC" w:rsidRDefault="007855FC" w:rsidP="004B786D">
            <w:pPr>
              <w:jc w:val="center"/>
            </w:pPr>
            <w:r>
              <w:t>iid</w:t>
            </w:r>
          </w:p>
        </w:tc>
        <w:tc>
          <w:tcPr>
            <w:tcW w:w="3343" w:type="dxa"/>
            <w:gridSpan w:val="2"/>
            <w:vAlign w:val="center"/>
          </w:tcPr>
          <w:p w14:paraId="6B1212EE" w14:textId="6F74AF59" w:rsidR="007855FC" w:rsidRDefault="0057315C" w:rsidP="004B786D">
            <w:pPr>
              <w:jc w:val="center"/>
            </w:pPr>
            <w:r>
              <w:rPr>
                <w:rFonts w:hint="eastAsia"/>
              </w:rPr>
              <w:t>e</w:t>
            </w:r>
            <w:r>
              <w:t>xplaination</w:t>
            </w:r>
          </w:p>
        </w:tc>
      </w:tr>
      <w:tr w:rsidR="00303F80" w14:paraId="1F97C5FB" w14:textId="77777777" w:rsidTr="00C621DA">
        <w:trPr>
          <w:trHeight w:val="20"/>
        </w:trPr>
        <w:tc>
          <w:tcPr>
            <w:tcW w:w="1585" w:type="dxa"/>
            <w:gridSpan w:val="2"/>
            <w:vMerge/>
            <w:vAlign w:val="center"/>
          </w:tcPr>
          <w:p w14:paraId="0A0EC094" w14:textId="77777777" w:rsidR="00303F80" w:rsidRDefault="00303F80" w:rsidP="004B786D">
            <w:pPr>
              <w:jc w:val="center"/>
            </w:pPr>
          </w:p>
        </w:tc>
        <w:tc>
          <w:tcPr>
            <w:tcW w:w="3368" w:type="dxa"/>
            <w:gridSpan w:val="7"/>
            <w:vAlign w:val="center"/>
          </w:tcPr>
          <w:p w14:paraId="72FEAEA7" w14:textId="73A9E000" w:rsidR="00303F80" w:rsidRDefault="00965A4F" w:rsidP="004B786D">
            <w:pPr>
              <w:jc w:val="center"/>
            </w:pPr>
            <w:bookmarkStart w:id="7" w:name="OLE_LINK29"/>
            <w:r>
              <w:rPr>
                <w:rFonts w:hint="eastAsia"/>
              </w:rPr>
              <w:t>c</w:t>
            </w:r>
            <w:r w:rsidR="00303F80">
              <w:t>lient_num</w:t>
            </w:r>
            <w:bookmarkEnd w:id="7"/>
          </w:p>
        </w:tc>
        <w:tc>
          <w:tcPr>
            <w:tcW w:w="1539" w:type="dxa"/>
            <w:vAlign w:val="center"/>
          </w:tcPr>
          <w:p w14:paraId="2F7F220C" w14:textId="7B554F0E" w:rsidR="00303F80" w:rsidRDefault="00B75CFD" w:rsidP="004B78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3B49F70F" w14:textId="2A85205B" w:rsidR="00303F80" w:rsidRDefault="00C621DA" w:rsidP="004B786D">
            <w:pPr>
              <w:jc w:val="center"/>
            </w:pPr>
            <w:r>
              <w:t>c</w:t>
            </w:r>
            <w:r w:rsidR="0057315C">
              <w:t>lient</w:t>
            </w:r>
            <w:r w:rsidR="0057315C">
              <w:t xml:space="preserve"> </w:t>
            </w:r>
            <w:r w:rsidR="0057315C">
              <w:t>num</w:t>
            </w:r>
          </w:p>
        </w:tc>
      </w:tr>
      <w:tr w:rsidR="007855FC" w14:paraId="57C02B10" w14:textId="77777777" w:rsidTr="00C621DA">
        <w:trPr>
          <w:trHeight w:val="41"/>
        </w:trPr>
        <w:tc>
          <w:tcPr>
            <w:tcW w:w="1585" w:type="dxa"/>
            <w:gridSpan w:val="2"/>
            <w:vMerge w:val="restart"/>
            <w:vAlign w:val="center"/>
          </w:tcPr>
          <w:p w14:paraId="1729551F" w14:textId="77777777" w:rsidR="007855FC" w:rsidRDefault="007855FC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3368" w:type="dxa"/>
            <w:gridSpan w:val="7"/>
            <w:vAlign w:val="center"/>
          </w:tcPr>
          <w:p w14:paraId="31E9F8AF" w14:textId="08C84C95" w:rsidR="007855FC" w:rsidRPr="00965A4F" w:rsidRDefault="007855FC" w:rsidP="004B786D">
            <w:pPr>
              <w:jc w:val="center"/>
            </w:pPr>
            <w:r w:rsidRPr="00965A4F">
              <w:t>epochs</w:t>
            </w:r>
          </w:p>
        </w:tc>
        <w:tc>
          <w:tcPr>
            <w:tcW w:w="1539" w:type="dxa"/>
            <w:vAlign w:val="center"/>
          </w:tcPr>
          <w:p w14:paraId="77F62CE9" w14:textId="404F4738" w:rsidR="007855FC" w:rsidRDefault="007855FC" w:rsidP="004B78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3A25D098" w14:textId="6D4B3600" w:rsidR="007855FC" w:rsidRDefault="00C621DA" w:rsidP="004B786D">
            <w:pPr>
              <w:jc w:val="center"/>
            </w:pPr>
            <w:r>
              <w:t>g</w:t>
            </w:r>
            <w:r w:rsidR="0057315C">
              <w:t>lobal epoch</w:t>
            </w:r>
          </w:p>
        </w:tc>
      </w:tr>
      <w:tr w:rsidR="007855FC" w14:paraId="0BFB5B75" w14:textId="77777777" w:rsidTr="00C621DA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0EACF7EA" w14:textId="77777777" w:rsidR="007855FC" w:rsidRDefault="007855FC" w:rsidP="004B786D">
            <w:pPr>
              <w:jc w:val="center"/>
            </w:pPr>
            <w:bookmarkStart w:id="8" w:name="_Hlk132987755"/>
            <w:bookmarkStart w:id="9" w:name="_Hlk132989430"/>
          </w:p>
        </w:tc>
        <w:tc>
          <w:tcPr>
            <w:tcW w:w="1490" w:type="dxa"/>
            <w:gridSpan w:val="4"/>
            <w:vMerge w:val="restart"/>
            <w:vAlign w:val="center"/>
          </w:tcPr>
          <w:p w14:paraId="5EE7E005" w14:textId="77777777" w:rsidR="007855FC" w:rsidRPr="00965A4F" w:rsidRDefault="007855FC" w:rsidP="004B786D">
            <w:pPr>
              <w:jc w:val="center"/>
            </w:pPr>
            <w:r w:rsidRPr="00965A4F">
              <w:t>model</w:t>
            </w:r>
          </w:p>
        </w:tc>
        <w:tc>
          <w:tcPr>
            <w:tcW w:w="1878" w:type="dxa"/>
            <w:gridSpan w:val="3"/>
            <w:vAlign w:val="center"/>
          </w:tcPr>
          <w:p w14:paraId="1CAF8063" w14:textId="3704C823" w:rsidR="007855FC" w:rsidRPr="00965A4F" w:rsidRDefault="004B786D" w:rsidP="004B786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13DD082B" w14:textId="14EDB69A" w:rsidR="007855FC" w:rsidRDefault="004B786D" w:rsidP="004B786D">
            <w:pPr>
              <w:jc w:val="center"/>
            </w:pPr>
            <w:bookmarkStart w:id="10" w:name="OLE_LINK7"/>
            <w:r>
              <w:rPr>
                <w:rFonts w:hint="eastAsia"/>
              </w:rPr>
              <w:t>s</w:t>
            </w:r>
            <w:r>
              <w:t>tring</w:t>
            </w:r>
            <w:bookmarkEnd w:id="10"/>
          </w:p>
        </w:tc>
        <w:tc>
          <w:tcPr>
            <w:tcW w:w="1804" w:type="dxa"/>
            <w:vAlign w:val="center"/>
          </w:tcPr>
          <w:p w14:paraId="218F27EC" w14:textId="78D8CF97" w:rsidR="007855FC" w:rsidRDefault="0057315C" w:rsidP="004B786D">
            <w:pPr>
              <w:jc w:val="center"/>
            </w:pPr>
            <w:bookmarkStart w:id="11" w:name="OLE_LINK35"/>
            <w:r>
              <w:t>t</w:t>
            </w:r>
            <w:r w:rsidRPr="0057315C">
              <w:t xml:space="preserve">he path of the </w:t>
            </w:r>
            <w:r>
              <w:t>model</w:t>
            </w:r>
            <w:bookmarkEnd w:id="11"/>
          </w:p>
        </w:tc>
      </w:tr>
      <w:bookmarkEnd w:id="8"/>
      <w:tr w:rsidR="007855FC" w14:paraId="2E386337" w14:textId="77777777" w:rsidTr="00C621DA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75E8EA76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/>
            <w:vAlign w:val="center"/>
          </w:tcPr>
          <w:p w14:paraId="03779799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78" w:type="dxa"/>
            <w:gridSpan w:val="3"/>
            <w:vAlign w:val="center"/>
          </w:tcPr>
          <w:p w14:paraId="1DFF7D42" w14:textId="53AA3504" w:rsidR="007855FC" w:rsidRPr="00965A4F" w:rsidRDefault="004B786D" w:rsidP="004B786D">
            <w:pPr>
              <w:jc w:val="center"/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539" w:type="dxa"/>
            <w:vAlign w:val="center"/>
          </w:tcPr>
          <w:p w14:paraId="6D751B0D" w14:textId="59890DC9" w:rsidR="007855FC" w:rsidRDefault="004B786D" w:rsidP="004B786D">
            <w:pPr>
              <w:jc w:val="center"/>
            </w:pPr>
            <w:bookmarkStart w:id="12" w:name="OLE_LINK8"/>
            <w:r>
              <w:t>dict</w:t>
            </w:r>
            <w:bookmarkEnd w:id="12"/>
          </w:p>
        </w:tc>
        <w:tc>
          <w:tcPr>
            <w:tcW w:w="1804" w:type="dxa"/>
            <w:vAlign w:val="center"/>
          </w:tcPr>
          <w:p w14:paraId="409BA5E7" w14:textId="361942CD" w:rsidR="007855FC" w:rsidRPr="0057315C" w:rsidRDefault="0057315C" w:rsidP="0057315C">
            <w:pPr>
              <w:jc w:val="center"/>
            </w:pPr>
            <w:r w:rsidRPr="0057315C">
              <w:t xml:space="preserve">required </w:t>
            </w:r>
            <w:r w:rsidRPr="0057315C">
              <w:t>parameters</w:t>
            </w:r>
          </w:p>
        </w:tc>
      </w:tr>
      <w:tr w:rsidR="007855FC" w14:paraId="067156FD" w14:textId="77777777" w:rsidTr="00C621DA">
        <w:trPr>
          <w:trHeight w:val="47"/>
        </w:trPr>
        <w:tc>
          <w:tcPr>
            <w:tcW w:w="1585" w:type="dxa"/>
            <w:gridSpan w:val="2"/>
            <w:vMerge/>
            <w:vAlign w:val="center"/>
          </w:tcPr>
          <w:p w14:paraId="44F05F5C" w14:textId="77777777" w:rsidR="007855FC" w:rsidRDefault="007855FC" w:rsidP="004B786D">
            <w:pPr>
              <w:jc w:val="center"/>
            </w:pPr>
            <w:bookmarkStart w:id="13" w:name="_Hlk132987069"/>
            <w:bookmarkEnd w:id="9"/>
          </w:p>
        </w:tc>
        <w:tc>
          <w:tcPr>
            <w:tcW w:w="1083" w:type="dxa"/>
            <w:gridSpan w:val="2"/>
            <w:vMerge w:val="restart"/>
            <w:vAlign w:val="center"/>
          </w:tcPr>
          <w:p w14:paraId="3FD554B3" w14:textId="77777777" w:rsidR="007855FC" w:rsidRPr="00965A4F" w:rsidRDefault="007855FC" w:rsidP="004B786D">
            <w:pPr>
              <w:jc w:val="center"/>
            </w:pPr>
            <w:bookmarkStart w:id="14" w:name="OLE_LINK36"/>
            <w:r w:rsidRPr="00965A4F">
              <w:t>scheduler</w:t>
            </w:r>
            <w:bookmarkEnd w:id="14"/>
          </w:p>
        </w:tc>
        <w:tc>
          <w:tcPr>
            <w:tcW w:w="2285" w:type="dxa"/>
            <w:gridSpan w:val="5"/>
            <w:vAlign w:val="center"/>
          </w:tcPr>
          <w:p w14:paraId="54872DAE" w14:textId="4036FD42" w:rsidR="007855FC" w:rsidRPr="007855FC" w:rsidRDefault="007855FC" w:rsidP="004B786D">
            <w:pPr>
              <w:jc w:val="center"/>
            </w:pPr>
            <w:r w:rsidRPr="007855FC">
              <w:t>scheduler_path</w:t>
            </w:r>
          </w:p>
        </w:tc>
        <w:tc>
          <w:tcPr>
            <w:tcW w:w="1539" w:type="dxa"/>
            <w:vAlign w:val="center"/>
          </w:tcPr>
          <w:p w14:paraId="60F03D35" w14:textId="56CD70C3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7B6901A7" w14:textId="078BF7FF" w:rsidR="007855FC" w:rsidRDefault="0057315C" w:rsidP="004B786D">
            <w:pPr>
              <w:jc w:val="center"/>
            </w:pPr>
            <w:bookmarkStart w:id="15" w:name="OLE_LINK37"/>
            <w:r>
              <w:t>t</w:t>
            </w:r>
            <w:r w:rsidRPr="0057315C">
              <w:t>he path of the</w:t>
            </w:r>
            <w:bookmarkEnd w:id="15"/>
            <w:r w:rsidRPr="0057315C">
              <w:t xml:space="preserve"> </w:t>
            </w:r>
            <w:r w:rsidRPr="00965A4F">
              <w:t>scheduler</w:t>
            </w:r>
          </w:p>
        </w:tc>
      </w:tr>
      <w:tr w:rsidR="007855FC" w14:paraId="31B196D6" w14:textId="77777777" w:rsidTr="00C621DA">
        <w:trPr>
          <w:trHeight w:val="47"/>
        </w:trPr>
        <w:tc>
          <w:tcPr>
            <w:tcW w:w="1585" w:type="dxa"/>
            <w:gridSpan w:val="2"/>
            <w:vMerge/>
            <w:vAlign w:val="center"/>
          </w:tcPr>
          <w:p w14:paraId="68D9803D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7B1982B7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285" w:type="dxa"/>
            <w:gridSpan w:val="5"/>
            <w:vAlign w:val="center"/>
          </w:tcPr>
          <w:p w14:paraId="1CB8AF87" w14:textId="17B7C584" w:rsidR="007855FC" w:rsidRPr="007855FC" w:rsidRDefault="007855FC" w:rsidP="004B786D">
            <w:pPr>
              <w:jc w:val="center"/>
            </w:pPr>
            <w:bookmarkStart w:id="16" w:name="OLE_LINK10"/>
            <w:r w:rsidRPr="007855FC">
              <w:t>params</w:t>
            </w:r>
            <w:bookmarkEnd w:id="16"/>
          </w:p>
        </w:tc>
        <w:tc>
          <w:tcPr>
            <w:tcW w:w="1539" w:type="dxa"/>
            <w:vAlign w:val="center"/>
          </w:tcPr>
          <w:p w14:paraId="74328A0F" w14:textId="226BDF14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51E74E3F" w14:textId="52F1BD23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1AB1C606" w14:textId="77777777" w:rsidTr="00C621DA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04F46251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2E6C7759" w14:textId="77777777" w:rsidR="007855FC" w:rsidRPr="00965A4F" w:rsidRDefault="007855FC" w:rsidP="004B786D">
            <w:pPr>
              <w:jc w:val="center"/>
            </w:pPr>
          </w:p>
        </w:tc>
        <w:tc>
          <w:tcPr>
            <w:tcW w:w="971" w:type="dxa"/>
            <w:gridSpan w:val="4"/>
            <w:vMerge w:val="restart"/>
            <w:vAlign w:val="center"/>
          </w:tcPr>
          <w:p w14:paraId="24209965" w14:textId="77777777" w:rsidR="007855FC" w:rsidRPr="007855FC" w:rsidRDefault="007855FC" w:rsidP="004B786D">
            <w:pPr>
              <w:jc w:val="center"/>
            </w:pPr>
            <w:r w:rsidRPr="007855FC">
              <w:t>receiver</w:t>
            </w:r>
          </w:p>
        </w:tc>
        <w:tc>
          <w:tcPr>
            <w:tcW w:w="1314" w:type="dxa"/>
            <w:vAlign w:val="center"/>
          </w:tcPr>
          <w:p w14:paraId="122B5479" w14:textId="345A5C23" w:rsidR="007855FC" w:rsidRPr="007855FC" w:rsidRDefault="004B786D" w:rsidP="004B786D">
            <w:pPr>
              <w:jc w:val="center"/>
            </w:pPr>
            <w:r>
              <w:rPr>
                <w:rFonts w:hint="eastAsia"/>
              </w:rPr>
              <w:t>path</w:t>
            </w:r>
          </w:p>
        </w:tc>
        <w:tc>
          <w:tcPr>
            <w:tcW w:w="1539" w:type="dxa"/>
            <w:vAlign w:val="center"/>
          </w:tcPr>
          <w:p w14:paraId="23544FD8" w14:textId="1F59CDDF" w:rsidR="007855FC" w:rsidRDefault="004B786D" w:rsidP="004B786D">
            <w:pPr>
              <w:jc w:val="center"/>
            </w:pPr>
            <w:bookmarkStart w:id="17" w:name="OLE_LINK9"/>
            <w:r>
              <w:rPr>
                <w:rFonts w:hint="eastAsia"/>
              </w:rPr>
              <w:t>s</w:t>
            </w:r>
            <w:r>
              <w:t>tring</w:t>
            </w:r>
            <w:bookmarkEnd w:id="17"/>
          </w:p>
        </w:tc>
        <w:tc>
          <w:tcPr>
            <w:tcW w:w="1804" w:type="dxa"/>
            <w:vAlign w:val="center"/>
          </w:tcPr>
          <w:p w14:paraId="7487D98C" w14:textId="0C23D51F" w:rsidR="007855FC" w:rsidRDefault="0057315C" w:rsidP="004B786D">
            <w:pPr>
              <w:jc w:val="center"/>
            </w:pPr>
            <w:bookmarkStart w:id="18" w:name="OLE_LINK13"/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receiver</w:t>
            </w:r>
            <w:bookmarkEnd w:id="18"/>
          </w:p>
        </w:tc>
      </w:tr>
      <w:tr w:rsidR="007855FC" w14:paraId="2F1AE5BF" w14:textId="77777777" w:rsidTr="00C621DA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11E37EE5" w14:textId="77777777" w:rsidR="007855FC" w:rsidRDefault="007855FC" w:rsidP="004B786D">
            <w:pPr>
              <w:jc w:val="center"/>
            </w:pPr>
          </w:p>
        </w:tc>
        <w:tc>
          <w:tcPr>
            <w:tcW w:w="1083" w:type="dxa"/>
            <w:gridSpan w:val="2"/>
            <w:vMerge/>
            <w:vAlign w:val="center"/>
          </w:tcPr>
          <w:p w14:paraId="5F87C93E" w14:textId="77777777" w:rsidR="007855FC" w:rsidRPr="00965A4F" w:rsidRDefault="007855FC" w:rsidP="004B786D">
            <w:pPr>
              <w:jc w:val="center"/>
            </w:pPr>
          </w:p>
        </w:tc>
        <w:tc>
          <w:tcPr>
            <w:tcW w:w="971" w:type="dxa"/>
            <w:gridSpan w:val="4"/>
            <w:vMerge/>
            <w:vAlign w:val="center"/>
          </w:tcPr>
          <w:p w14:paraId="7740363F" w14:textId="77777777" w:rsidR="007855FC" w:rsidRPr="007855FC" w:rsidRDefault="007855FC" w:rsidP="004B786D">
            <w:pPr>
              <w:jc w:val="center"/>
            </w:pPr>
          </w:p>
        </w:tc>
        <w:tc>
          <w:tcPr>
            <w:tcW w:w="1314" w:type="dxa"/>
            <w:vAlign w:val="center"/>
          </w:tcPr>
          <w:p w14:paraId="756E1036" w14:textId="6470D196" w:rsidR="007855FC" w:rsidRPr="007855FC" w:rsidRDefault="004B786D" w:rsidP="004B786D">
            <w:pPr>
              <w:jc w:val="center"/>
            </w:pPr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1539" w:type="dxa"/>
            <w:vAlign w:val="center"/>
          </w:tcPr>
          <w:p w14:paraId="1A70D53D" w14:textId="105AFEEE" w:rsidR="007855FC" w:rsidRDefault="004B786D" w:rsidP="004B786D">
            <w:pPr>
              <w:jc w:val="center"/>
            </w:pPr>
            <w:r>
              <w:t>dict</w:t>
            </w:r>
          </w:p>
        </w:tc>
        <w:tc>
          <w:tcPr>
            <w:tcW w:w="1804" w:type="dxa"/>
            <w:vAlign w:val="center"/>
          </w:tcPr>
          <w:p w14:paraId="75B1551B" w14:textId="6DC1F860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7C2B11E9" w14:textId="77777777" w:rsidTr="00C621DA">
        <w:trPr>
          <w:trHeight w:val="36"/>
        </w:trPr>
        <w:tc>
          <w:tcPr>
            <w:tcW w:w="1585" w:type="dxa"/>
            <w:gridSpan w:val="2"/>
            <w:vMerge/>
            <w:vAlign w:val="center"/>
          </w:tcPr>
          <w:p w14:paraId="4522CA01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 w:val="restart"/>
            <w:vAlign w:val="center"/>
          </w:tcPr>
          <w:p w14:paraId="6EE68673" w14:textId="77777777" w:rsidR="007855FC" w:rsidRPr="00965A4F" w:rsidRDefault="007855FC" w:rsidP="004B786D">
            <w:pPr>
              <w:jc w:val="center"/>
            </w:pPr>
            <w:r w:rsidRPr="00965A4F">
              <w:t>updater</w:t>
            </w:r>
          </w:p>
        </w:tc>
        <w:tc>
          <w:tcPr>
            <w:tcW w:w="2437" w:type="dxa"/>
            <w:gridSpan w:val="6"/>
            <w:vAlign w:val="center"/>
          </w:tcPr>
          <w:p w14:paraId="62AC54A3" w14:textId="1047AF46" w:rsidR="007855FC" w:rsidRPr="007855FC" w:rsidRDefault="007855FC" w:rsidP="004B786D">
            <w:pPr>
              <w:jc w:val="center"/>
            </w:pPr>
            <w:r w:rsidRPr="007855FC">
              <w:t>updater_path</w:t>
            </w:r>
          </w:p>
        </w:tc>
        <w:tc>
          <w:tcPr>
            <w:tcW w:w="1539" w:type="dxa"/>
            <w:vAlign w:val="center"/>
          </w:tcPr>
          <w:p w14:paraId="0837EDF9" w14:textId="1E5CB94C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64B12D7D" w14:textId="750992F9" w:rsidR="007855FC" w:rsidRPr="0057315C" w:rsidRDefault="0057315C" w:rsidP="004B786D">
            <w:pPr>
              <w:jc w:val="center"/>
            </w:pPr>
            <w:r>
              <w:t>t</w:t>
            </w:r>
            <w:r w:rsidRPr="0057315C">
              <w:t>he path of the</w:t>
            </w:r>
            <w:r>
              <w:t xml:space="preserve"> </w:t>
            </w:r>
            <w:r w:rsidR="004B786D">
              <w:rPr>
                <w:rFonts w:hint="eastAsia"/>
              </w:rPr>
              <w:t>updater</w:t>
            </w:r>
          </w:p>
        </w:tc>
      </w:tr>
      <w:tr w:rsidR="007855FC" w14:paraId="73A6E29F" w14:textId="77777777" w:rsidTr="00C621DA">
        <w:trPr>
          <w:trHeight w:val="35"/>
        </w:trPr>
        <w:tc>
          <w:tcPr>
            <w:tcW w:w="1585" w:type="dxa"/>
            <w:gridSpan w:val="2"/>
            <w:vMerge/>
            <w:vAlign w:val="center"/>
          </w:tcPr>
          <w:p w14:paraId="0F9B8070" w14:textId="77777777" w:rsidR="007855FC" w:rsidRDefault="007855FC" w:rsidP="004B786D">
            <w:pPr>
              <w:jc w:val="center"/>
            </w:pPr>
            <w:bookmarkStart w:id="19" w:name="_Hlk132988020"/>
          </w:p>
        </w:tc>
        <w:tc>
          <w:tcPr>
            <w:tcW w:w="931" w:type="dxa"/>
            <w:vMerge/>
            <w:vAlign w:val="center"/>
          </w:tcPr>
          <w:p w14:paraId="5B9B03CE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437" w:type="dxa"/>
            <w:gridSpan w:val="6"/>
            <w:vAlign w:val="center"/>
          </w:tcPr>
          <w:p w14:paraId="64EDDBBD" w14:textId="27C1BDC4" w:rsidR="007855FC" w:rsidRPr="007855FC" w:rsidRDefault="007855FC" w:rsidP="004B786D">
            <w:pPr>
              <w:jc w:val="center"/>
            </w:pPr>
            <w:r w:rsidRPr="007855FC">
              <w:t>loss</w:t>
            </w:r>
          </w:p>
        </w:tc>
        <w:tc>
          <w:tcPr>
            <w:tcW w:w="1539" w:type="dxa"/>
            <w:vAlign w:val="center"/>
          </w:tcPr>
          <w:p w14:paraId="1413BCB3" w14:textId="23D9F25D" w:rsidR="007855FC" w:rsidRDefault="004B786D" w:rsidP="004B786D">
            <w:pPr>
              <w:jc w:val="center"/>
            </w:pPr>
            <w:r>
              <w:t>dict | string</w:t>
            </w:r>
          </w:p>
        </w:tc>
        <w:tc>
          <w:tcPr>
            <w:tcW w:w="1804" w:type="dxa"/>
            <w:vAlign w:val="center"/>
          </w:tcPr>
          <w:p w14:paraId="543AED1A" w14:textId="60401DC7" w:rsidR="007855FC" w:rsidRDefault="0057315C" w:rsidP="004B786D">
            <w:pPr>
              <w:jc w:val="center"/>
            </w:pPr>
            <w:bookmarkStart w:id="20" w:name="OLE_LINK41"/>
            <w:r w:rsidRPr="0057315C">
              <w:t xml:space="preserve">the parameters required by </w:t>
            </w:r>
            <w:r>
              <w:t>c</w:t>
            </w:r>
            <w:r w:rsidRPr="0057315C">
              <w:t>ustomize</w:t>
            </w:r>
            <w:r>
              <w:t>d</w:t>
            </w:r>
            <w:r w:rsidRPr="0057315C">
              <w:t xml:space="preserve"> loss</w:t>
            </w:r>
            <w:bookmarkEnd w:id="20"/>
            <w:r>
              <w:t xml:space="preserve"> | t</w:t>
            </w:r>
            <w:r w:rsidRPr="0057315C">
              <w:t>he path of the</w:t>
            </w:r>
            <w:r>
              <w:t xml:space="preserve"> </w:t>
            </w:r>
            <w:r>
              <w:rPr>
                <w:rFonts w:hint="eastAsia"/>
              </w:rPr>
              <w:t>loss</w:t>
            </w:r>
          </w:p>
        </w:tc>
      </w:tr>
      <w:bookmarkEnd w:id="19"/>
      <w:tr w:rsidR="007855FC" w14:paraId="69F60CB0" w14:textId="77777777" w:rsidTr="00C621DA">
        <w:trPr>
          <w:trHeight w:val="35"/>
        </w:trPr>
        <w:tc>
          <w:tcPr>
            <w:tcW w:w="1585" w:type="dxa"/>
            <w:gridSpan w:val="2"/>
            <w:vMerge/>
            <w:vAlign w:val="center"/>
          </w:tcPr>
          <w:p w14:paraId="6450E858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0EEE581B" w14:textId="77777777" w:rsidR="007855FC" w:rsidRPr="00965A4F" w:rsidRDefault="007855FC" w:rsidP="004B786D">
            <w:pPr>
              <w:jc w:val="center"/>
            </w:pPr>
          </w:p>
        </w:tc>
        <w:tc>
          <w:tcPr>
            <w:tcW w:w="2437" w:type="dxa"/>
            <w:gridSpan w:val="6"/>
            <w:vAlign w:val="center"/>
          </w:tcPr>
          <w:p w14:paraId="68B6B901" w14:textId="003C94C7" w:rsidR="007855FC" w:rsidRPr="007855FC" w:rsidRDefault="007855FC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44E45A38" w14:textId="0DF2B240" w:rsidR="007855FC" w:rsidRDefault="004B786D" w:rsidP="004B786D">
            <w:pPr>
              <w:jc w:val="center"/>
            </w:pPr>
            <w:r>
              <w:t>dict</w:t>
            </w:r>
          </w:p>
        </w:tc>
        <w:tc>
          <w:tcPr>
            <w:tcW w:w="1804" w:type="dxa"/>
            <w:vAlign w:val="center"/>
          </w:tcPr>
          <w:p w14:paraId="0765DDAE" w14:textId="2FD3250F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1CCB8A42" w14:textId="77777777" w:rsidTr="00C621DA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1F51A9C9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1AEB4270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018" w:type="dxa"/>
            <w:gridSpan w:val="4"/>
            <w:vMerge w:val="restart"/>
            <w:vAlign w:val="center"/>
          </w:tcPr>
          <w:p w14:paraId="2CFCF29D" w14:textId="77777777" w:rsidR="007855FC" w:rsidRPr="007855FC" w:rsidRDefault="007855FC" w:rsidP="004B786D">
            <w:pPr>
              <w:jc w:val="center"/>
            </w:pPr>
            <w:r w:rsidRPr="007855FC">
              <w:t>group</w:t>
            </w:r>
          </w:p>
        </w:tc>
        <w:tc>
          <w:tcPr>
            <w:tcW w:w="1419" w:type="dxa"/>
            <w:gridSpan w:val="2"/>
            <w:vAlign w:val="center"/>
          </w:tcPr>
          <w:p w14:paraId="4E6081ED" w14:textId="621FCBE3" w:rsidR="007855FC" w:rsidRPr="004B786D" w:rsidRDefault="004B786D" w:rsidP="004B786D">
            <w:pPr>
              <w:jc w:val="center"/>
            </w:pPr>
            <w:r w:rsidRPr="004B786D">
              <w:t>updater_path</w:t>
            </w:r>
          </w:p>
        </w:tc>
        <w:tc>
          <w:tcPr>
            <w:tcW w:w="1539" w:type="dxa"/>
            <w:vAlign w:val="center"/>
          </w:tcPr>
          <w:p w14:paraId="676546A0" w14:textId="663D5646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335346B0" w14:textId="063B0C31" w:rsidR="007855FC" w:rsidRDefault="0057315C" w:rsidP="004B786D">
            <w:pPr>
              <w:jc w:val="center"/>
            </w:pPr>
            <w:r>
              <w:t>t</w:t>
            </w:r>
            <w:r w:rsidRPr="0057315C">
              <w:t>he path of the</w:t>
            </w:r>
            <w:r>
              <w:t xml:space="preserve"> updater</w:t>
            </w:r>
          </w:p>
        </w:tc>
      </w:tr>
      <w:tr w:rsidR="007855FC" w14:paraId="309F4045" w14:textId="77777777" w:rsidTr="00C621DA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052694BC" w14:textId="77777777" w:rsidR="007855FC" w:rsidRDefault="007855FC" w:rsidP="004B786D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3424ABA4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018" w:type="dxa"/>
            <w:gridSpan w:val="4"/>
            <w:vMerge/>
            <w:vAlign w:val="center"/>
          </w:tcPr>
          <w:p w14:paraId="7DD98705" w14:textId="77777777" w:rsidR="007855FC" w:rsidRPr="007855FC" w:rsidRDefault="007855FC" w:rsidP="004B786D">
            <w:pPr>
              <w:jc w:val="center"/>
            </w:pPr>
          </w:p>
        </w:tc>
        <w:tc>
          <w:tcPr>
            <w:tcW w:w="1419" w:type="dxa"/>
            <w:gridSpan w:val="2"/>
            <w:vAlign w:val="center"/>
          </w:tcPr>
          <w:p w14:paraId="1D1DBFDB" w14:textId="30DD4005" w:rsidR="007855FC" w:rsidRPr="007855FC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195603E9" w14:textId="32AD0729" w:rsidR="007855FC" w:rsidRDefault="004B786D" w:rsidP="004B786D">
            <w:pPr>
              <w:jc w:val="center"/>
            </w:pPr>
            <w:r>
              <w:t>dict</w:t>
            </w:r>
          </w:p>
        </w:tc>
        <w:tc>
          <w:tcPr>
            <w:tcW w:w="1804" w:type="dxa"/>
            <w:vAlign w:val="center"/>
          </w:tcPr>
          <w:p w14:paraId="13E0C2D6" w14:textId="4754E884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bookmarkEnd w:id="13"/>
      <w:tr w:rsidR="007855FC" w14:paraId="49F5F909" w14:textId="77777777" w:rsidTr="00C621DA">
        <w:trPr>
          <w:trHeight w:val="81"/>
        </w:trPr>
        <w:tc>
          <w:tcPr>
            <w:tcW w:w="1585" w:type="dxa"/>
            <w:gridSpan w:val="2"/>
            <w:vMerge w:val="restart"/>
            <w:vAlign w:val="center"/>
          </w:tcPr>
          <w:p w14:paraId="6ABC59C5" w14:textId="77777777" w:rsidR="007855FC" w:rsidRDefault="007855FC" w:rsidP="004B786D">
            <w:pPr>
              <w:jc w:val="center"/>
            </w:pPr>
            <w:r>
              <w:t>client_manager</w:t>
            </w:r>
          </w:p>
        </w:tc>
        <w:tc>
          <w:tcPr>
            <w:tcW w:w="3368" w:type="dxa"/>
            <w:gridSpan w:val="7"/>
            <w:vAlign w:val="center"/>
          </w:tcPr>
          <w:p w14:paraId="17162E6E" w14:textId="606CC44D" w:rsidR="007855FC" w:rsidRPr="00965A4F" w:rsidRDefault="007855FC" w:rsidP="004B786D">
            <w:pPr>
              <w:jc w:val="center"/>
            </w:pPr>
            <w:r w:rsidRPr="00965A4F">
              <w:t>client_path</w:t>
            </w:r>
          </w:p>
        </w:tc>
        <w:tc>
          <w:tcPr>
            <w:tcW w:w="1539" w:type="dxa"/>
            <w:vAlign w:val="center"/>
          </w:tcPr>
          <w:p w14:paraId="48FFF3AC" w14:textId="5A23A813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1E33F2CA" w14:textId="18144A2F" w:rsidR="007855FC" w:rsidRDefault="0057315C" w:rsidP="004B786D">
            <w:pPr>
              <w:jc w:val="center"/>
            </w:pPr>
            <w:bookmarkStart w:id="21" w:name="OLE_LINK15"/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client</w:t>
            </w:r>
            <w:bookmarkEnd w:id="21"/>
          </w:p>
        </w:tc>
      </w:tr>
      <w:tr w:rsidR="007855FC" w14:paraId="6ABC8BF1" w14:textId="77777777" w:rsidTr="00C621DA">
        <w:trPr>
          <w:trHeight w:val="71"/>
        </w:trPr>
        <w:tc>
          <w:tcPr>
            <w:tcW w:w="1585" w:type="dxa"/>
            <w:gridSpan w:val="2"/>
            <w:vMerge/>
            <w:vAlign w:val="center"/>
          </w:tcPr>
          <w:p w14:paraId="2BED30A4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 w:val="restart"/>
            <w:vAlign w:val="center"/>
          </w:tcPr>
          <w:p w14:paraId="4D207A81" w14:textId="77777777" w:rsidR="007855FC" w:rsidRPr="00965A4F" w:rsidRDefault="007855FC" w:rsidP="004B786D">
            <w:pPr>
              <w:jc w:val="center"/>
            </w:pPr>
            <w:r w:rsidRPr="00965A4F">
              <w:t>checker</w:t>
            </w:r>
          </w:p>
        </w:tc>
        <w:tc>
          <w:tcPr>
            <w:tcW w:w="1878" w:type="dxa"/>
            <w:gridSpan w:val="3"/>
            <w:vAlign w:val="center"/>
          </w:tcPr>
          <w:p w14:paraId="456FD972" w14:textId="19DC7C18" w:rsidR="007855FC" w:rsidRPr="004B786D" w:rsidRDefault="004B786D" w:rsidP="004B786D">
            <w:pPr>
              <w:jc w:val="center"/>
            </w:pPr>
            <w:r w:rsidRPr="004B786D">
              <w:t>checker_path</w:t>
            </w:r>
          </w:p>
        </w:tc>
        <w:tc>
          <w:tcPr>
            <w:tcW w:w="1539" w:type="dxa"/>
            <w:vAlign w:val="center"/>
          </w:tcPr>
          <w:p w14:paraId="6EF5CA65" w14:textId="24F3C948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666278AE" w14:textId="18E804FE" w:rsidR="007855FC" w:rsidRDefault="0057315C" w:rsidP="004B786D">
            <w:pPr>
              <w:jc w:val="center"/>
            </w:pPr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checke</w:t>
            </w:r>
            <w:r>
              <w:t>r</w:t>
            </w:r>
          </w:p>
        </w:tc>
      </w:tr>
      <w:tr w:rsidR="007855FC" w14:paraId="6FE22DC4" w14:textId="77777777" w:rsidTr="00C621DA">
        <w:trPr>
          <w:trHeight w:val="70"/>
        </w:trPr>
        <w:tc>
          <w:tcPr>
            <w:tcW w:w="1585" w:type="dxa"/>
            <w:gridSpan w:val="2"/>
            <w:vMerge/>
            <w:vAlign w:val="center"/>
          </w:tcPr>
          <w:p w14:paraId="11C5234F" w14:textId="77777777" w:rsidR="007855FC" w:rsidRDefault="007855FC" w:rsidP="004B786D">
            <w:pPr>
              <w:jc w:val="center"/>
            </w:pPr>
          </w:p>
        </w:tc>
        <w:tc>
          <w:tcPr>
            <w:tcW w:w="1490" w:type="dxa"/>
            <w:gridSpan w:val="4"/>
            <w:vMerge/>
            <w:vAlign w:val="center"/>
          </w:tcPr>
          <w:p w14:paraId="52E84346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78" w:type="dxa"/>
            <w:gridSpan w:val="3"/>
            <w:vAlign w:val="center"/>
          </w:tcPr>
          <w:p w14:paraId="3369A966" w14:textId="32EDCD25" w:rsidR="007855FC" w:rsidRPr="00965A4F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77948724" w14:textId="32F8756E" w:rsidR="007855FC" w:rsidRDefault="004B786D" w:rsidP="004B786D">
            <w:pPr>
              <w:jc w:val="center"/>
            </w:pPr>
            <w:r>
              <w:t>dict</w:t>
            </w:r>
          </w:p>
        </w:tc>
        <w:tc>
          <w:tcPr>
            <w:tcW w:w="1804" w:type="dxa"/>
            <w:vAlign w:val="center"/>
          </w:tcPr>
          <w:p w14:paraId="18116F29" w14:textId="2D47DD6E" w:rsidR="007855FC" w:rsidRDefault="0057315C" w:rsidP="004B786D">
            <w:pPr>
              <w:jc w:val="center"/>
            </w:pPr>
            <w:r w:rsidRPr="0057315C">
              <w:t>required parameters</w:t>
            </w:r>
          </w:p>
        </w:tc>
      </w:tr>
      <w:tr w:rsidR="007855FC" w14:paraId="581DFEEA" w14:textId="77777777" w:rsidTr="00C621DA">
        <w:trPr>
          <w:trHeight w:val="31"/>
        </w:trPr>
        <w:tc>
          <w:tcPr>
            <w:tcW w:w="1555" w:type="dxa"/>
            <w:vMerge w:val="restart"/>
            <w:vAlign w:val="center"/>
          </w:tcPr>
          <w:p w14:paraId="74D2535A" w14:textId="77777777" w:rsidR="007855FC" w:rsidRDefault="007855FC" w:rsidP="004B786D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3398" w:type="dxa"/>
            <w:gridSpan w:val="8"/>
            <w:vAlign w:val="center"/>
          </w:tcPr>
          <w:p w14:paraId="493C68F9" w14:textId="19B8C141" w:rsidR="007855FC" w:rsidRPr="00965A4F" w:rsidRDefault="007855FC" w:rsidP="004B786D">
            <w:pPr>
              <w:jc w:val="center"/>
            </w:pPr>
            <w:r w:rsidRPr="00965A4F">
              <w:t>epochs</w:t>
            </w:r>
          </w:p>
        </w:tc>
        <w:tc>
          <w:tcPr>
            <w:tcW w:w="1539" w:type="dxa"/>
            <w:vAlign w:val="center"/>
          </w:tcPr>
          <w:p w14:paraId="2D94069A" w14:textId="6C4CF874" w:rsidR="007855FC" w:rsidRDefault="007855FC" w:rsidP="004B786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Align w:val="center"/>
          </w:tcPr>
          <w:p w14:paraId="22CE1C3C" w14:textId="1595C414" w:rsidR="007855FC" w:rsidRDefault="0057315C" w:rsidP="004B786D">
            <w:pPr>
              <w:jc w:val="center"/>
            </w:pPr>
            <w:r>
              <w:t>local epoch</w:t>
            </w:r>
          </w:p>
        </w:tc>
      </w:tr>
      <w:tr w:rsidR="007855FC" w14:paraId="423776B4" w14:textId="77777777" w:rsidTr="00C621DA">
        <w:trPr>
          <w:trHeight w:val="26"/>
        </w:trPr>
        <w:tc>
          <w:tcPr>
            <w:tcW w:w="1555" w:type="dxa"/>
            <w:vMerge/>
            <w:vAlign w:val="center"/>
          </w:tcPr>
          <w:p w14:paraId="57230533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758B6671" w14:textId="78CADE22" w:rsidR="007855FC" w:rsidRPr="00965A4F" w:rsidRDefault="007855FC" w:rsidP="004B786D">
            <w:pPr>
              <w:jc w:val="center"/>
            </w:pPr>
            <w:r w:rsidRPr="00965A4F">
              <w:t>batch_size</w:t>
            </w:r>
          </w:p>
        </w:tc>
        <w:tc>
          <w:tcPr>
            <w:tcW w:w="1539" w:type="dxa"/>
            <w:vAlign w:val="center"/>
          </w:tcPr>
          <w:p w14:paraId="7FE5F2FC" w14:textId="1B09462A" w:rsidR="007855FC" w:rsidRDefault="007855FC" w:rsidP="004B786D">
            <w:pPr>
              <w:jc w:val="center"/>
            </w:pPr>
            <w:r>
              <w:t>int</w:t>
            </w:r>
          </w:p>
        </w:tc>
        <w:tc>
          <w:tcPr>
            <w:tcW w:w="1804" w:type="dxa"/>
            <w:vAlign w:val="center"/>
          </w:tcPr>
          <w:p w14:paraId="33A7AA27" w14:textId="715A2A84" w:rsidR="007855FC" w:rsidRDefault="004B786D" w:rsidP="004B786D">
            <w:pPr>
              <w:jc w:val="center"/>
            </w:pPr>
            <w:r>
              <w:rPr>
                <w:rFonts w:hint="eastAsia"/>
              </w:rPr>
              <w:t>batch</w:t>
            </w:r>
          </w:p>
        </w:tc>
      </w:tr>
      <w:tr w:rsidR="0057315C" w14:paraId="6DA13B7C" w14:textId="77777777" w:rsidTr="00C621DA">
        <w:trPr>
          <w:trHeight w:val="71"/>
        </w:trPr>
        <w:tc>
          <w:tcPr>
            <w:tcW w:w="1555" w:type="dxa"/>
            <w:vMerge/>
            <w:vAlign w:val="center"/>
          </w:tcPr>
          <w:p w14:paraId="64D1BDBE" w14:textId="77777777" w:rsidR="0057315C" w:rsidRDefault="0057315C" w:rsidP="0057315C">
            <w:pPr>
              <w:jc w:val="center"/>
            </w:pPr>
          </w:p>
        </w:tc>
        <w:tc>
          <w:tcPr>
            <w:tcW w:w="1505" w:type="dxa"/>
            <w:gridSpan w:val="4"/>
            <w:vMerge w:val="restart"/>
            <w:vAlign w:val="center"/>
          </w:tcPr>
          <w:p w14:paraId="30D843CA" w14:textId="77777777" w:rsidR="0057315C" w:rsidRPr="00965A4F" w:rsidRDefault="0057315C" w:rsidP="0057315C">
            <w:pPr>
              <w:jc w:val="center"/>
            </w:pPr>
            <w:r w:rsidRPr="00965A4F">
              <w:t>model</w:t>
            </w:r>
          </w:p>
        </w:tc>
        <w:tc>
          <w:tcPr>
            <w:tcW w:w="1893" w:type="dxa"/>
            <w:gridSpan w:val="4"/>
            <w:vAlign w:val="center"/>
          </w:tcPr>
          <w:p w14:paraId="5D690082" w14:textId="10A48F2F" w:rsidR="0057315C" w:rsidRPr="00965A4F" w:rsidRDefault="0057315C" w:rsidP="0057315C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204556F1" w14:textId="1E5D8A80" w:rsidR="0057315C" w:rsidRDefault="0057315C" w:rsidP="0057315C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1F251B9E" w14:textId="7E6949CA" w:rsidR="0057315C" w:rsidRDefault="0057315C" w:rsidP="0057315C">
            <w:pPr>
              <w:jc w:val="center"/>
            </w:pPr>
            <w:r>
              <w:t>t</w:t>
            </w:r>
            <w:r w:rsidRPr="0057315C">
              <w:t xml:space="preserve">he path of the </w:t>
            </w:r>
            <w:r>
              <w:t>model</w:t>
            </w:r>
          </w:p>
        </w:tc>
      </w:tr>
      <w:tr w:rsidR="0057315C" w14:paraId="77B8339A" w14:textId="77777777" w:rsidTr="00C621DA">
        <w:trPr>
          <w:trHeight w:val="70"/>
        </w:trPr>
        <w:tc>
          <w:tcPr>
            <w:tcW w:w="1555" w:type="dxa"/>
            <w:vMerge/>
            <w:vAlign w:val="center"/>
          </w:tcPr>
          <w:p w14:paraId="73A8D851" w14:textId="77777777" w:rsidR="0057315C" w:rsidRDefault="0057315C" w:rsidP="0057315C">
            <w:pPr>
              <w:jc w:val="center"/>
            </w:pPr>
          </w:p>
        </w:tc>
        <w:tc>
          <w:tcPr>
            <w:tcW w:w="1505" w:type="dxa"/>
            <w:gridSpan w:val="4"/>
            <w:vMerge/>
            <w:vAlign w:val="center"/>
          </w:tcPr>
          <w:p w14:paraId="2F7F9F87" w14:textId="77777777" w:rsidR="0057315C" w:rsidRPr="00965A4F" w:rsidRDefault="0057315C" w:rsidP="0057315C">
            <w:pPr>
              <w:jc w:val="center"/>
            </w:pPr>
          </w:p>
        </w:tc>
        <w:tc>
          <w:tcPr>
            <w:tcW w:w="1893" w:type="dxa"/>
            <w:gridSpan w:val="4"/>
            <w:vAlign w:val="center"/>
          </w:tcPr>
          <w:p w14:paraId="4E17BA82" w14:textId="67E3C94C" w:rsidR="0057315C" w:rsidRPr="00965A4F" w:rsidRDefault="0057315C" w:rsidP="0057315C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7F5AFD77" w14:textId="00BDC605" w:rsidR="0057315C" w:rsidRDefault="0057315C" w:rsidP="0057315C">
            <w:pPr>
              <w:jc w:val="center"/>
            </w:pPr>
            <w:r>
              <w:t>dict</w:t>
            </w:r>
          </w:p>
        </w:tc>
        <w:tc>
          <w:tcPr>
            <w:tcW w:w="1804" w:type="dxa"/>
            <w:vAlign w:val="center"/>
          </w:tcPr>
          <w:p w14:paraId="60BAC22D" w14:textId="57415E7B" w:rsidR="0057315C" w:rsidRDefault="0057315C" w:rsidP="0057315C">
            <w:pPr>
              <w:jc w:val="center"/>
            </w:pPr>
            <w:bookmarkStart w:id="22" w:name="OLE_LINK34"/>
            <w:r w:rsidRPr="0057315C">
              <w:t>required parameters</w:t>
            </w:r>
            <w:bookmarkEnd w:id="22"/>
          </w:p>
        </w:tc>
      </w:tr>
      <w:tr w:rsidR="004B786D" w14:paraId="7E349A14" w14:textId="77777777" w:rsidTr="00C621DA">
        <w:trPr>
          <w:trHeight w:val="26"/>
        </w:trPr>
        <w:tc>
          <w:tcPr>
            <w:tcW w:w="1555" w:type="dxa"/>
            <w:vMerge/>
            <w:vAlign w:val="center"/>
          </w:tcPr>
          <w:p w14:paraId="5D740200" w14:textId="77777777" w:rsidR="004B786D" w:rsidRDefault="004B786D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467DA0E0" w14:textId="216AB7E2" w:rsidR="004B786D" w:rsidRPr="00965A4F" w:rsidRDefault="004B786D" w:rsidP="004B786D">
            <w:pPr>
              <w:jc w:val="center"/>
            </w:pPr>
            <w:r w:rsidRPr="00965A4F">
              <w:t>loss</w:t>
            </w:r>
          </w:p>
        </w:tc>
        <w:tc>
          <w:tcPr>
            <w:tcW w:w="1539" w:type="dxa"/>
            <w:vAlign w:val="center"/>
          </w:tcPr>
          <w:p w14:paraId="5C919A46" w14:textId="2085B1B0" w:rsidR="004B786D" w:rsidRDefault="004B786D" w:rsidP="004B786D">
            <w:pPr>
              <w:jc w:val="center"/>
            </w:pPr>
            <w:r>
              <w:t>dict | string</w:t>
            </w:r>
          </w:p>
        </w:tc>
        <w:tc>
          <w:tcPr>
            <w:tcW w:w="1804" w:type="dxa"/>
            <w:vAlign w:val="center"/>
          </w:tcPr>
          <w:p w14:paraId="58D854A8" w14:textId="2D0F43C2" w:rsidR="004B786D" w:rsidRDefault="0057315C" w:rsidP="004B786D">
            <w:pPr>
              <w:jc w:val="center"/>
            </w:pPr>
            <w:bookmarkStart w:id="23" w:name="OLE_LINK40"/>
            <w:r w:rsidRPr="0057315C">
              <w:t>the parameters</w:t>
            </w:r>
            <w:r w:rsidRPr="0057315C">
              <w:t xml:space="preserve"> </w:t>
            </w:r>
            <w:r w:rsidRPr="0057315C">
              <w:t xml:space="preserve">required by </w:t>
            </w:r>
            <w:r>
              <w:t>c</w:t>
            </w:r>
            <w:r w:rsidRPr="0057315C">
              <w:t>ustomize</w:t>
            </w:r>
            <w:r>
              <w:t>d</w:t>
            </w:r>
            <w:r w:rsidRPr="0057315C">
              <w:t xml:space="preserve"> loss</w:t>
            </w:r>
            <w:r w:rsidR="004B786D">
              <w:t xml:space="preserve"> |</w:t>
            </w:r>
            <w:r>
              <w:t xml:space="preserve"> </w:t>
            </w:r>
            <w:r>
              <w:t>t</w:t>
            </w:r>
            <w:r w:rsidRPr="0057315C">
              <w:t>he path of the</w:t>
            </w:r>
            <w:r w:rsidR="004B786D">
              <w:t xml:space="preserve"> </w:t>
            </w:r>
            <w:r w:rsidR="004B786D">
              <w:rPr>
                <w:rFonts w:hint="eastAsia"/>
              </w:rPr>
              <w:t>loss</w:t>
            </w:r>
            <w:bookmarkEnd w:id="23"/>
          </w:p>
        </w:tc>
      </w:tr>
      <w:tr w:rsidR="007855FC" w14:paraId="38F1A7AA" w14:textId="77777777" w:rsidTr="00C621DA">
        <w:trPr>
          <w:trHeight w:val="26"/>
        </w:trPr>
        <w:tc>
          <w:tcPr>
            <w:tcW w:w="1555" w:type="dxa"/>
            <w:vMerge/>
            <w:vAlign w:val="center"/>
          </w:tcPr>
          <w:p w14:paraId="4307E46E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20D330D8" w14:textId="76A7E0DF" w:rsidR="007855FC" w:rsidRPr="00965A4F" w:rsidRDefault="007855FC" w:rsidP="004B786D">
            <w:pPr>
              <w:jc w:val="center"/>
            </w:pPr>
            <w:r w:rsidRPr="00965A4F">
              <w:t>mu</w:t>
            </w:r>
          </w:p>
        </w:tc>
        <w:tc>
          <w:tcPr>
            <w:tcW w:w="1539" w:type="dxa"/>
            <w:vAlign w:val="center"/>
          </w:tcPr>
          <w:p w14:paraId="6105A2FC" w14:textId="6808331F" w:rsidR="007855FC" w:rsidRDefault="007855FC" w:rsidP="004B786D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804" w:type="dxa"/>
            <w:vAlign w:val="center"/>
          </w:tcPr>
          <w:p w14:paraId="304A998E" w14:textId="5D3309D3" w:rsidR="007855FC" w:rsidRDefault="0057315C" w:rsidP="004B786D">
            <w:pPr>
              <w:jc w:val="center"/>
              <w:rPr>
                <w:rFonts w:hint="eastAsia"/>
              </w:rPr>
            </w:pPr>
            <w:r>
              <w:t xml:space="preserve">proximal term’s </w:t>
            </w:r>
            <w:r w:rsidRPr="0057315C">
              <w:t>coefficient</w:t>
            </w:r>
          </w:p>
        </w:tc>
      </w:tr>
      <w:tr w:rsidR="007855FC" w14:paraId="0B7E6759" w14:textId="77777777" w:rsidTr="00C621DA">
        <w:trPr>
          <w:trHeight w:val="71"/>
        </w:trPr>
        <w:tc>
          <w:tcPr>
            <w:tcW w:w="1555" w:type="dxa"/>
            <w:vMerge/>
            <w:vAlign w:val="center"/>
          </w:tcPr>
          <w:p w14:paraId="29B9FEC0" w14:textId="77777777" w:rsidR="007855FC" w:rsidRDefault="007855FC" w:rsidP="004B786D">
            <w:pPr>
              <w:jc w:val="center"/>
            </w:pPr>
          </w:p>
        </w:tc>
        <w:tc>
          <w:tcPr>
            <w:tcW w:w="1505" w:type="dxa"/>
            <w:gridSpan w:val="4"/>
            <w:vMerge w:val="restart"/>
            <w:vAlign w:val="center"/>
          </w:tcPr>
          <w:p w14:paraId="283BF7A5" w14:textId="77777777" w:rsidR="007855FC" w:rsidRPr="00965A4F" w:rsidRDefault="007855FC" w:rsidP="004B786D">
            <w:pPr>
              <w:jc w:val="center"/>
            </w:pPr>
            <w:r w:rsidRPr="00965A4F">
              <w:t>optimizer</w:t>
            </w:r>
          </w:p>
        </w:tc>
        <w:tc>
          <w:tcPr>
            <w:tcW w:w="1893" w:type="dxa"/>
            <w:gridSpan w:val="4"/>
            <w:vAlign w:val="center"/>
          </w:tcPr>
          <w:p w14:paraId="5F6EC4FE" w14:textId="50B38A2E" w:rsidR="007855FC" w:rsidRPr="00965A4F" w:rsidRDefault="004B786D" w:rsidP="004B786D">
            <w:pPr>
              <w:jc w:val="center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1539" w:type="dxa"/>
            <w:vAlign w:val="center"/>
          </w:tcPr>
          <w:p w14:paraId="37883BC9" w14:textId="652EB0D7" w:rsidR="007855FC" w:rsidRDefault="004B786D" w:rsidP="004B786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  <w:vAlign w:val="center"/>
          </w:tcPr>
          <w:p w14:paraId="006A5D00" w14:textId="15FB62A8" w:rsidR="007855FC" w:rsidRPr="0057315C" w:rsidRDefault="0057315C" w:rsidP="004B786D">
            <w:pPr>
              <w:jc w:val="center"/>
            </w:pPr>
            <w:r>
              <w:t>t</w:t>
            </w:r>
            <w:r w:rsidRPr="0057315C">
              <w:t>he path of the</w:t>
            </w:r>
            <w:r>
              <w:rPr>
                <w:rFonts w:hint="eastAsia"/>
              </w:rPr>
              <w:t xml:space="preserve"> </w:t>
            </w:r>
            <w:r w:rsidR="004B786D">
              <w:rPr>
                <w:rFonts w:hint="eastAsia"/>
              </w:rPr>
              <w:t>optimizer</w:t>
            </w:r>
          </w:p>
        </w:tc>
      </w:tr>
      <w:tr w:rsidR="007855FC" w14:paraId="06920BC5" w14:textId="77777777" w:rsidTr="00C621DA">
        <w:trPr>
          <w:trHeight w:val="70"/>
        </w:trPr>
        <w:tc>
          <w:tcPr>
            <w:tcW w:w="1555" w:type="dxa"/>
            <w:vMerge/>
            <w:vAlign w:val="center"/>
          </w:tcPr>
          <w:p w14:paraId="69D14571" w14:textId="77777777" w:rsidR="007855FC" w:rsidRDefault="007855FC" w:rsidP="004B786D">
            <w:pPr>
              <w:jc w:val="center"/>
            </w:pPr>
          </w:p>
        </w:tc>
        <w:tc>
          <w:tcPr>
            <w:tcW w:w="1505" w:type="dxa"/>
            <w:gridSpan w:val="4"/>
            <w:vMerge/>
            <w:vAlign w:val="center"/>
          </w:tcPr>
          <w:p w14:paraId="1C61EF06" w14:textId="77777777" w:rsidR="007855FC" w:rsidRPr="00965A4F" w:rsidRDefault="007855FC" w:rsidP="004B786D">
            <w:pPr>
              <w:jc w:val="center"/>
            </w:pPr>
          </w:p>
        </w:tc>
        <w:tc>
          <w:tcPr>
            <w:tcW w:w="1893" w:type="dxa"/>
            <w:gridSpan w:val="4"/>
            <w:vAlign w:val="center"/>
          </w:tcPr>
          <w:p w14:paraId="741B6D07" w14:textId="28AE660B" w:rsidR="007855FC" w:rsidRPr="00965A4F" w:rsidRDefault="004B786D" w:rsidP="004B786D">
            <w:pPr>
              <w:jc w:val="center"/>
            </w:pPr>
            <w:r w:rsidRPr="007855FC">
              <w:t>params</w:t>
            </w:r>
          </w:p>
        </w:tc>
        <w:tc>
          <w:tcPr>
            <w:tcW w:w="1539" w:type="dxa"/>
            <w:vAlign w:val="center"/>
          </w:tcPr>
          <w:p w14:paraId="5B329A0E" w14:textId="0B62651E" w:rsidR="007855FC" w:rsidRDefault="004B786D" w:rsidP="004B786D">
            <w:pPr>
              <w:jc w:val="center"/>
            </w:pPr>
            <w:r>
              <w:t>dict</w:t>
            </w:r>
          </w:p>
        </w:tc>
        <w:tc>
          <w:tcPr>
            <w:tcW w:w="1804" w:type="dxa"/>
            <w:vAlign w:val="center"/>
          </w:tcPr>
          <w:p w14:paraId="3F4CF64F" w14:textId="5995A954" w:rsidR="007855FC" w:rsidRDefault="0057315C" w:rsidP="004B786D">
            <w:pPr>
              <w:jc w:val="center"/>
            </w:pPr>
            <w:r w:rsidRPr="0057315C">
              <w:t xml:space="preserve">required </w:t>
            </w:r>
            <w:bookmarkStart w:id="24" w:name="OLE_LINK39"/>
            <w:r w:rsidRPr="0057315C">
              <w:t>parameters</w:t>
            </w:r>
            <w:bookmarkEnd w:id="24"/>
          </w:p>
        </w:tc>
      </w:tr>
      <w:tr w:rsidR="007855FC" w14:paraId="71953028" w14:textId="77777777" w:rsidTr="00C621DA">
        <w:trPr>
          <w:trHeight w:val="70"/>
        </w:trPr>
        <w:tc>
          <w:tcPr>
            <w:tcW w:w="1555" w:type="dxa"/>
            <w:vMerge/>
            <w:vAlign w:val="center"/>
          </w:tcPr>
          <w:p w14:paraId="70E64D9F" w14:textId="77777777" w:rsidR="007855FC" w:rsidRDefault="007855FC" w:rsidP="004B786D">
            <w:pPr>
              <w:jc w:val="center"/>
            </w:pPr>
          </w:p>
        </w:tc>
        <w:tc>
          <w:tcPr>
            <w:tcW w:w="3398" w:type="dxa"/>
            <w:gridSpan w:val="8"/>
            <w:vAlign w:val="center"/>
          </w:tcPr>
          <w:p w14:paraId="4E3CD38F" w14:textId="458D6A05" w:rsidR="007855FC" w:rsidRPr="00965A4F" w:rsidRDefault="007855FC" w:rsidP="004B786D">
            <w:pPr>
              <w:jc w:val="center"/>
            </w:pPr>
            <w:r>
              <w:t>other_param</w:t>
            </w:r>
            <w:r w:rsidR="004B786D">
              <w:t>s</w:t>
            </w:r>
          </w:p>
        </w:tc>
        <w:tc>
          <w:tcPr>
            <w:tcW w:w="1539" w:type="dxa"/>
            <w:vAlign w:val="center"/>
          </w:tcPr>
          <w:p w14:paraId="0E8CE61A" w14:textId="56A73C8A" w:rsidR="007855FC" w:rsidRDefault="007855FC" w:rsidP="004B786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804" w:type="dxa"/>
            <w:vAlign w:val="center"/>
          </w:tcPr>
          <w:p w14:paraId="4E641C0E" w14:textId="33F22029" w:rsidR="007855FC" w:rsidRDefault="0057315C" w:rsidP="004B786D">
            <w:pPr>
              <w:jc w:val="center"/>
            </w:pPr>
            <w:r>
              <w:t>other</w:t>
            </w:r>
            <w:r w:rsidRPr="0057315C">
              <w:t xml:space="preserve"> parameters</w:t>
            </w:r>
          </w:p>
        </w:tc>
      </w:tr>
    </w:tbl>
    <w:p w14:paraId="00029124" w14:textId="77777777" w:rsidR="00303F80" w:rsidRDefault="00303F80"/>
    <w:sectPr w:rsidR="00303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8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80"/>
    <w:rsid w:val="00303F80"/>
    <w:rsid w:val="004B786D"/>
    <w:rsid w:val="0057315C"/>
    <w:rsid w:val="007855FC"/>
    <w:rsid w:val="00965A4F"/>
    <w:rsid w:val="00B75CFD"/>
    <w:rsid w:val="00BA78ED"/>
    <w:rsid w:val="00C621DA"/>
    <w:rsid w:val="00F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32F1"/>
  <w15:docId w15:val="{059397F2-10C3-E349-8926-D3E770F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65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65A4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楚燚</dc:creator>
  <cp:keywords/>
  <dc:description/>
  <cp:lastModifiedBy>陈 楚燚</cp:lastModifiedBy>
  <cp:revision>3</cp:revision>
  <dcterms:created xsi:type="dcterms:W3CDTF">2023-04-08T08:19:00Z</dcterms:created>
  <dcterms:modified xsi:type="dcterms:W3CDTF">2023-04-21T09:13:00Z</dcterms:modified>
</cp:coreProperties>
</file>